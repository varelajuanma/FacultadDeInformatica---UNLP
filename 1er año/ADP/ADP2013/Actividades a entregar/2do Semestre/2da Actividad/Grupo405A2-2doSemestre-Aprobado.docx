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46" w:rsidRDefault="008F4246" w:rsidP="00AA4291">
      <w:pPr>
        <w:pStyle w:val="NoSpacing"/>
        <w:spacing w:before="4" w:after="20"/>
        <w:rPr>
          <w:lang w:val="es-ES"/>
        </w:rPr>
      </w:pPr>
    </w:p>
    <w:p w:rsidR="008F4246" w:rsidRDefault="008F4246" w:rsidP="006339E2">
      <w:pPr>
        <w:rPr>
          <w:b/>
          <w:bCs/>
          <w:color w:val="008000"/>
        </w:rPr>
      </w:pPr>
      <w:r>
        <w:rPr>
          <w:b/>
          <w:bCs/>
          <w:color w:val="008000"/>
        </w:rPr>
        <w:t>Chicos, la actividad esta aprobada, revisen las correcciones si las hubiere, saludos!</w:t>
      </w:r>
    </w:p>
    <w:p w:rsidR="008F4246" w:rsidRPr="006339E2" w:rsidRDefault="008F4246" w:rsidP="00AA4291">
      <w:pPr>
        <w:pStyle w:val="NoSpacing"/>
        <w:spacing w:before="4" w:after="20"/>
      </w:pPr>
    </w:p>
    <w:p w:rsidR="008F4246" w:rsidRPr="00611D46" w:rsidRDefault="008F4246" w:rsidP="00AA4291">
      <w:pPr>
        <w:pStyle w:val="NoSpacing"/>
        <w:spacing w:before="4" w:after="20"/>
        <w:rPr>
          <w:lang w:val="es-ES"/>
        </w:rPr>
      </w:pPr>
      <w:r w:rsidRPr="00611D46">
        <w:rPr>
          <w:lang w:val="es-ES"/>
        </w:rPr>
        <w:t>Program actividad2;</w:t>
      </w:r>
    </w:p>
    <w:p w:rsidR="008F4246" w:rsidRPr="00611D46" w:rsidRDefault="008F4246" w:rsidP="00AA4291">
      <w:pPr>
        <w:pStyle w:val="NoSpacing"/>
        <w:spacing w:before="4" w:after="20"/>
        <w:rPr>
          <w:lang w:val="es-ES"/>
        </w:rPr>
      </w:pPr>
      <w:r w:rsidRPr="00611D46">
        <w:rPr>
          <w:lang w:val="es-ES"/>
        </w:rPr>
        <w:t>type</w:t>
      </w:r>
    </w:p>
    <w:p w:rsidR="008F4246" w:rsidRPr="00611D46" w:rsidRDefault="008F4246" w:rsidP="00AA4291">
      <w:pPr>
        <w:pStyle w:val="NoSpacing"/>
        <w:spacing w:before="4" w:after="20"/>
        <w:rPr>
          <w:lang w:val="es-ES"/>
        </w:rPr>
      </w:pPr>
      <w:r w:rsidRPr="00611D46">
        <w:rPr>
          <w:lang w:val="es-ES"/>
        </w:rPr>
        <w:t xml:space="preserve">  cadena=string[30];</w:t>
      </w:r>
    </w:p>
    <w:p w:rsidR="008F4246" w:rsidRPr="00AA4291" w:rsidRDefault="008F4246" w:rsidP="00AA4291">
      <w:pPr>
        <w:pStyle w:val="NoSpacing"/>
        <w:spacing w:before="4" w:after="20"/>
      </w:pPr>
      <w:r w:rsidRPr="00611D46">
        <w:rPr>
          <w:lang w:val="es-ES"/>
        </w:rPr>
        <w:t xml:space="preserve">  </w:t>
      </w:r>
      <w:r w:rsidRPr="00AA4291">
        <w:t>vehiculo=record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patente:cadena;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marca:cadena;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anio:integer;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color:cadena;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end;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arbol = ^nodoarbol;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nodoarbol=record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dato:vehiculo;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izq:arbol;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der:arbol;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end;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lista=^nodolista;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nodolista=record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dato:vehiculo;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sig:lista;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end;</w:t>
      </w:r>
    </w:p>
    <w:p w:rsidR="008F4246" w:rsidRPr="00AA4291" w:rsidRDefault="008F4246" w:rsidP="00AA4291">
      <w:pPr>
        <w:pStyle w:val="NoSpacing"/>
        <w:spacing w:before="4" w:after="20"/>
      </w:pPr>
    </w:p>
    <w:p w:rsidR="008F4246" w:rsidRPr="00AA4291" w:rsidRDefault="008F4246" w:rsidP="00AA4291">
      <w:pPr>
        <w:pStyle w:val="NoSpacing"/>
        <w:spacing w:before="4" w:after="20"/>
      </w:pPr>
      <w:r w:rsidRPr="00AA4291">
        <w:t>procedure cargar (var l:lista; veh:vehiculo);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var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nuevo:lista;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begin</w:t>
      </w:r>
    </w:p>
    <w:p w:rsidR="008F4246" w:rsidRPr="00611D46" w:rsidRDefault="008F4246" w:rsidP="00AA4291">
      <w:pPr>
        <w:pStyle w:val="NoSpacing"/>
        <w:spacing w:before="4" w:after="20"/>
        <w:rPr>
          <w:color w:val="3366FF"/>
        </w:rPr>
      </w:pPr>
      <w:r w:rsidRPr="00611D46">
        <w:rPr>
          <w:color w:val="3366FF"/>
        </w:rPr>
        <w:t xml:space="preserve">    new(nuevo);</w:t>
      </w:r>
    </w:p>
    <w:p w:rsidR="008F4246" w:rsidRPr="00611D46" w:rsidRDefault="008F4246" w:rsidP="00AA4291">
      <w:pPr>
        <w:pStyle w:val="NoSpacing"/>
        <w:spacing w:before="4" w:after="20"/>
        <w:rPr>
          <w:color w:val="3366FF"/>
        </w:rPr>
      </w:pPr>
      <w:r w:rsidRPr="00611D46">
        <w:rPr>
          <w:color w:val="3366FF"/>
        </w:rPr>
        <w:t xml:space="preserve">    nuevo^.dato:=veh;</w:t>
      </w:r>
    </w:p>
    <w:p w:rsidR="008F4246" w:rsidRPr="00611D46" w:rsidRDefault="008F4246" w:rsidP="00AA4291">
      <w:pPr>
        <w:pStyle w:val="NoSpacing"/>
        <w:spacing w:before="4" w:after="20"/>
        <w:rPr>
          <w:color w:val="3366FF"/>
        </w:rPr>
      </w:pPr>
      <w:r w:rsidRPr="00611D46">
        <w:rPr>
          <w:color w:val="3366FF"/>
        </w:rPr>
        <w:t xml:space="preserve">    nuevo^.sig:=nil;</w:t>
      </w:r>
    </w:p>
    <w:p w:rsidR="008F4246" w:rsidRPr="00611D46" w:rsidRDefault="008F4246" w:rsidP="00AA4291">
      <w:pPr>
        <w:pStyle w:val="NoSpacing"/>
        <w:spacing w:before="4" w:after="20"/>
        <w:rPr>
          <w:color w:val="3366FF"/>
          <w:lang w:val="en-US"/>
        </w:rPr>
      </w:pPr>
      <w:r w:rsidRPr="00611D46">
        <w:rPr>
          <w:color w:val="3366FF"/>
        </w:rPr>
        <w:t xml:space="preserve">    </w:t>
      </w:r>
      <w:r w:rsidRPr="00611D46">
        <w:rPr>
          <w:color w:val="3366FF"/>
          <w:lang w:val="en-US"/>
        </w:rPr>
        <w:t>while (l &lt;&gt; nil) do begin</w:t>
      </w:r>
    </w:p>
    <w:p w:rsidR="008F4246" w:rsidRPr="00611D46" w:rsidRDefault="008F4246" w:rsidP="00AA4291">
      <w:pPr>
        <w:pStyle w:val="NoSpacing"/>
        <w:spacing w:before="4" w:after="20"/>
        <w:rPr>
          <w:color w:val="3366FF"/>
          <w:lang w:val="en-US"/>
        </w:rPr>
      </w:pPr>
      <w:r w:rsidRPr="00611D46">
        <w:rPr>
          <w:color w:val="3366FF"/>
          <w:lang w:val="en-US"/>
        </w:rPr>
        <w:t xml:space="preserve">      l:=l^.sig;</w:t>
      </w:r>
    </w:p>
    <w:p w:rsidR="008F4246" w:rsidRPr="006339E2" w:rsidRDefault="008F4246" w:rsidP="00AA4291">
      <w:pPr>
        <w:pStyle w:val="NoSpacing"/>
        <w:spacing w:before="4" w:after="20"/>
        <w:rPr>
          <w:color w:val="3366FF"/>
          <w:lang w:val="es-ES"/>
        </w:rPr>
      </w:pPr>
      <w:r w:rsidRPr="00611D46">
        <w:rPr>
          <w:color w:val="3366FF"/>
          <w:lang w:val="en-US"/>
        </w:rPr>
        <w:t xml:space="preserve">      </w:t>
      </w:r>
      <w:r w:rsidRPr="006339E2">
        <w:rPr>
          <w:color w:val="3366FF"/>
          <w:lang w:val="es-ES"/>
        </w:rPr>
        <w:t>end;</w:t>
      </w:r>
    </w:p>
    <w:p w:rsidR="008F4246" w:rsidRPr="006339E2" w:rsidRDefault="008F4246" w:rsidP="00AA4291">
      <w:pPr>
        <w:pStyle w:val="NoSpacing"/>
        <w:spacing w:before="4" w:after="20"/>
        <w:rPr>
          <w:color w:val="3366FF"/>
          <w:lang w:val="es-ES"/>
        </w:rPr>
      </w:pPr>
      <w:r w:rsidRPr="006339E2">
        <w:rPr>
          <w:color w:val="3366FF"/>
          <w:lang w:val="es-ES"/>
        </w:rPr>
        <w:t xml:space="preserve">    l:=nuevo;</w:t>
      </w:r>
    </w:p>
    <w:p w:rsidR="008F4246" w:rsidRPr="00611D46" w:rsidRDefault="008F4246" w:rsidP="00AA4291">
      <w:pPr>
        <w:pStyle w:val="NoSpacing"/>
        <w:spacing w:before="4" w:after="20"/>
        <w:rPr>
          <w:b/>
          <w:bCs/>
          <w:color w:val="008000"/>
          <w:lang w:val="es-ES"/>
        </w:rPr>
      </w:pPr>
      <w:r w:rsidRPr="00611D46">
        <w:rPr>
          <w:b/>
          <w:bCs/>
          <w:color w:val="008000"/>
          <w:lang w:val="es-ES"/>
        </w:rPr>
        <w:t xml:space="preserve">l esta pasado por referencia, al llevarlo a nil perdes la lista que disponías. 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611D46">
        <w:rPr>
          <w:lang w:val="es-ES"/>
        </w:rPr>
        <w:t xml:space="preserve">  </w:t>
      </w:r>
      <w:r w:rsidRPr="00AA4291">
        <w:rPr>
          <w:lang w:val="en-US"/>
        </w:rPr>
        <w:t>end;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>procedure recorrer(a:arbol; var l:lista);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begin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 if (a &lt;&gt; nil) then begin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    if (a^.dato.anio &gt;= 2010) and (a^.dato.anio &lt;= 2013) then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rPr>
          <w:lang w:val="en-US"/>
        </w:rPr>
        <w:t xml:space="preserve">            </w:t>
      </w:r>
      <w:r w:rsidRPr="00AA4291">
        <w:t>cargar(l,a^.dato);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      recorrer(a^.izq,l);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t xml:space="preserve">          </w:t>
      </w:r>
      <w:r w:rsidRPr="00AA4291">
        <w:rPr>
          <w:lang w:val="en-US"/>
        </w:rPr>
        <w:t>recorrer(a^.der,l);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    end;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end;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</w:p>
    <w:p w:rsidR="008F4246" w:rsidRPr="00AA4291" w:rsidRDefault="008F4246" w:rsidP="00AA4291">
      <w:pPr>
        <w:pStyle w:val="NoSpacing"/>
        <w:spacing w:before="4" w:after="20"/>
      </w:pPr>
      <w:r w:rsidRPr="00AA4291">
        <w:t>procedure incisoA(l:lista; var porcentaje:real);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var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cant:integer;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  total:integer;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t xml:space="preserve">  </w:t>
      </w:r>
      <w:r w:rsidRPr="00AA4291">
        <w:rPr>
          <w:lang w:val="en-US"/>
        </w:rPr>
        <w:t>begin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cant:=0;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total:=0;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while (l &lt;&gt; nil) do begin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if (l^.dato.color = 'gris') then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  cant:= cant + 1;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total:= total + 1;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l:=l^.sig;</w:t>
      </w:r>
    </w:p>
    <w:p w:rsidR="008F4246" w:rsidRPr="006339E2" w:rsidRDefault="008F4246" w:rsidP="00AA4291">
      <w:pPr>
        <w:pStyle w:val="NoSpacing"/>
        <w:spacing w:before="4" w:after="20"/>
        <w:rPr>
          <w:lang w:val="es-ES"/>
        </w:rPr>
      </w:pPr>
      <w:r w:rsidRPr="00AA4291">
        <w:rPr>
          <w:lang w:val="en-US"/>
        </w:rPr>
        <w:t xml:space="preserve">      </w:t>
      </w:r>
      <w:r w:rsidRPr="006339E2">
        <w:rPr>
          <w:lang w:val="es-ES"/>
        </w:rPr>
        <w:t>end;</w:t>
      </w:r>
    </w:p>
    <w:p w:rsidR="008F4246" w:rsidRPr="00131C7F" w:rsidRDefault="008F4246" w:rsidP="00AA4291">
      <w:pPr>
        <w:pStyle w:val="NoSpacing"/>
        <w:spacing w:before="4" w:after="20"/>
        <w:rPr>
          <w:b/>
          <w:bCs/>
          <w:color w:val="008000"/>
          <w:lang w:val="es-ES"/>
        </w:rPr>
      </w:pPr>
      <w:r w:rsidRPr="00131C7F">
        <w:rPr>
          <w:lang w:val="es-ES"/>
        </w:rPr>
        <w:t xml:space="preserve">    porcentaje:= (cant*100) </w:t>
      </w:r>
      <w:r w:rsidRPr="00131C7F">
        <w:rPr>
          <w:color w:val="3366FF"/>
          <w:lang w:val="es-ES"/>
        </w:rPr>
        <w:t>DIV</w:t>
      </w:r>
      <w:r w:rsidRPr="00131C7F">
        <w:rPr>
          <w:lang w:val="es-ES"/>
        </w:rPr>
        <w:t xml:space="preserve"> total; </w:t>
      </w:r>
      <w:r w:rsidRPr="00131C7F">
        <w:rPr>
          <w:b/>
          <w:bCs/>
          <w:color w:val="008000"/>
          <w:lang w:val="es-ES"/>
        </w:rPr>
        <w:t>DIV hace la divisi</w:t>
      </w:r>
      <w:r>
        <w:rPr>
          <w:b/>
          <w:bCs/>
          <w:color w:val="008000"/>
          <w:lang w:val="es-ES"/>
        </w:rPr>
        <w:t>ón entera y el porcentaje necesita la división común.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131C7F">
        <w:rPr>
          <w:lang w:val="es-ES"/>
        </w:rPr>
        <w:t xml:space="preserve">  </w:t>
      </w:r>
      <w:r w:rsidRPr="00AA4291">
        <w:rPr>
          <w:lang w:val="en-US"/>
        </w:rPr>
        <w:t>end;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</w:p>
    <w:p w:rsidR="008F4246" w:rsidRPr="006339E2" w:rsidRDefault="008F4246" w:rsidP="00AA4291">
      <w:pPr>
        <w:pStyle w:val="NoSpacing"/>
        <w:spacing w:before="4" w:after="20"/>
        <w:rPr>
          <w:lang w:val="en-US"/>
        </w:rPr>
      </w:pPr>
      <w:r w:rsidRPr="006339E2">
        <w:rPr>
          <w:lang w:val="en-US"/>
        </w:rPr>
        <w:t>procedure incisoB(a:arbol; var cant:integer; var total:integer);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6339E2">
        <w:rPr>
          <w:lang w:val="en-US"/>
        </w:rPr>
        <w:t xml:space="preserve">  </w:t>
      </w:r>
      <w:r w:rsidRPr="00AA4291">
        <w:rPr>
          <w:lang w:val="en-US"/>
        </w:rPr>
        <w:t>begin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if (a &lt;&gt; nil) then begin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if (a^.dato.patente &gt;= 'HAA000') then begin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  if (a^.dato.color = 'gris') then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    cant:=cant + 1;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  total:=total + 1;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  incisoB(a^.izq,cant,total);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  incisoB(a^.der,cant,total);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  end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else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  incisoB(a^.der,cant,total);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    end;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end;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>var</w:t>
      </w:r>
    </w:p>
    <w:p w:rsidR="008F4246" w:rsidRPr="00AA4291" w:rsidRDefault="008F4246" w:rsidP="00AA4291">
      <w:pPr>
        <w:pStyle w:val="NoSpacing"/>
        <w:spacing w:before="4" w:after="20"/>
        <w:rPr>
          <w:lang w:val="en-US"/>
        </w:rPr>
      </w:pPr>
      <w:r w:rsidRPr="00AA4291">
        <w:rPr>
          <w:lang w:val="en-US"/>
        </w:rPr>
        <w:t xml:space="preserve">  a:arbol;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rPr>
          <w:lang w:val="en-US"/>
        </w:rPr>
        <w:t xml:space="preserve">  </w:t>
      </w:r>
      <w:r w:rsidRPr="00AA4291">
        <w:t>l:lista;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cant,total:integer;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porcentaje:real;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>begin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l:=nil;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cant:=0;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total:=0;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writeln('Cargar modelos de vehiculos mayores a 2010 y menores a 2013 en la lista');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recorrer(a,l);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incisoA(l,porcentaje);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writeln('El porcentaje de vehiculos de color "gris" modelos mayores a 2010 y menores a 2013 es: ',porcentaje);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incisoB(a,cant,total);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porcentaje:=(cant*100) DIV total;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writeln('El porcentaje de vehiculos de color "gris" con patente mayor a "HAA000" es: ',porcentaje);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writeln('Presione ENTER para finalizar');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 xml:space="preserve">  readln;</w:t>
      </w:r>
    </w:p>
    <w:p w:rsidR="008F4246" w:rsidRPr="00AA4291" w:rsidRDefault="008F4246" w:rsidP="00AA4291">
      <w:pPr>
        <w:pStyle w:val="NoSpacing"/>
        <w:spacing w:before="4" w:after="20"/>
      </w:pPr>
      <w:r w:rsidRPr="00AA4291">
        <w:t>end.</w:t>
      </w:r>
    </w:p>
    <w:p w:rsidR="008F4246" w:rsidRPr="00AA4291" w:rsidRDefault="008F4246" w:rsidP="00AA4291">
      <w:pPr>
        <w:pStyle w:val="NoSpacing"/>
        <w:spacing w:before="4" w:after="20"/>
      </w:pPr>
    </w:p>
    <w:sectPr w:rsidR="008F4246" w:rsidRPr="00AA4291" w:rsidSect="00C72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246" w:rsidRDefault="008F4246" w:rsidP="00AA4291">
      <w:pPr>
        <w:spacing w:after="0" w:line="240" w:lineRule="auto"/>
      </w:pPr>
      <w:r>
        <w:separator/>
      </w:r>
    </w:p>
  </w:endnote>
  <w:endnote w:type="continuationSeparator" w:id="1">
    <w:p w:rsidR="008F4246" w:rsidRDefault="008F4246" w:rsidP="00AA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246" w:rsidRDefault="008F4246" w:rsidP="00AA4291">
      <w:pPr>
        <w:spacing w:after="0" w:line="240" w:lineRule="auto"/>
      </w:pPr>
      <w:r>
        <w:separator/>
      </w:r>
    </w:p>
  </w:footnote>
  <w:footnote w:type="continuationSeparator" w:id="1">
    <w:p w:rsidR="008F4246" w:rsidRDefault="008F4246" w:rsidP="00AA4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4291"/>
    <w:rsid w:val="000F77BE"/>
    <w:rsid w:val="00131C7F"/>
    <w:rsid w:val="001C03C3"/>
    <w:rsid w:val="00282192"/>
    <w:rsid w:val="00611D46"/>
    <w:rsid w:val="006339E2"/>
    <w:rsid w:val="00747866"/>
    <w:rsid w:val="008E1AE6"/>
    <w:rsid w:val="008F4246"/>
    <w:rsid w:val="00AA4291"/>
    <w:rsid w:val="00B82F15"/>
    <w:rsid w:val="00C721D6"/>
    <w:rsid w:val="00F3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D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A4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A4291"/>
  </w:style>
  <w:style w:type="paragraph" w:styleId="Footer">
    <w:name w:val="footer"/>
    <w:basedOn w:val="Normal"/>
    <w:link w:val="FooterChar"/>
    <w:uiPriority w:val="99"/>
    <w:semiHidden/>
    <w:rsid w:val="00AA4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4291"/>
  </w:style>
  <w:style w:type="paragraph" w:styleId="NoSpacing">
    <w:name w:val="No Spacing"/>
    <w:uiPriority w:val="99"/>
    <w:qFormat/>
    <w:rsid w:val="00AA4291"/>
    <w:rPr>
      <w:rFonts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2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370</Words>
  <Characters>2038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actividad2;</dc:title>
  <dc:subject/>
  <dc:creator>Juan Manuel</dc:creator>
  <cp:keywords/>
  <dc:description/>
  <cp:lastModifiedBy>gustavo</cp:lastModifiedBy>
  <cp:revision>4</cp:revision>
  <dcterms:created xsi:type="dcterms:W3CDTF">2013-10-15T18:05:00Z</dcterms:created>
  <dcterms:modified xsi:type="dcterms:W3CDTF">2013-10-16T15:01:00Z</dcterms:modified>
</cp:coreProperties>
</file>