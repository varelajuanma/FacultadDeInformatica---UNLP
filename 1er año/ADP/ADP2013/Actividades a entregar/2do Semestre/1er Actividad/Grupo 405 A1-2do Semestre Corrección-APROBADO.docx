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8A" w:rsidRDefault="00CE3D8A" w:rsidP="00FB3392">
      <w:pPr>
        <w:pStyle w:val="HTMLPreformatted"/>
        <w:rPr>
          <w:b/>
          <w:bCs/>
          <w:color w:val="008000"/>
        </w:rPr>
      </w:pPr>
      <w:r>
        <w:rPr>
          <w:b/>
          <w:bCs/>
          <w:color w:val="008000"/>
        </w:rPr>
        <w:t>La actividad esta aprobada. Saludos! Gustavo.</w:t>
      </w:r>
    </w:p>
    <w:p w:rsidR="00CE3D8A" w:rsidRPr="00A70CB7" w:rsidRDefault="00CE3D8A" w:rsidP="007058AC">
      <w:pPr>
        <w:spacing w:beforeLines="20" w:after="20" w:line="240" w:lineRule="auto"/>
        <w:rPr>
          <w:lang w:val="es-ES"/>
        </w:rPr>
      </w:pPr>
    </w:p>
    <w:p w:rsidR="00CE3D8A" w:rsidRPr="00A70CB7" w:rsidRDefault="00CE3D8A" w:rsidP="007058AC">
      <w:pPr>
        <w:spacing w:beforeLines="20" w:after="20" w:line="240" w:lineRule="auto"/>
        <w:rPr>
          <w:lang w:val="es-ES"/>
        </w:rPr>
      </w:pPr>
      <w:r w:rsidRPr="00A70CB7">
        <w:rPr>
          <w:lang w:val="es-ES"/>
        </w:rPr>
        <w:t>Program actividad1;</w:t>
      </w:r>
    </w:p>
    <w:p w:rsidR="00CE3D8A" w:rsidRPr="00A70CB7" w:rsidRDefault="00CE3D8A" w:rsidP="007058AC">
      <w:pPr>
        <w:spacing w:beforeLines="20" w:after="20" w:line="240" w:lineRule="auto"/>
        <w:rPr>
          <w:lang w:val="es-ES"/>
        </w:rPr>
      </w:pPr>
      <w:r w:rsidRPr="00A70CB7">
        <w:rPr>
          <w:lang w:val="es-ES"/>
        </w:rPr>
        <w:t>type</w:t>
      </w:r>
    </w:p>
    <w:p w:rsidR="00CE3D8A" w:rsidRPr="00A70CB7" w:rsidRDefault="00CE3D8A" w:rsidP="007058AC">
      <w:pPr>
        <w:spacing w:beforeLines="20" w:after="20" w:line="240" w:lineRule="auto"/>
        <w:rPr>
          <w:lang w:val="es-ES"/>
        </w:rPr>
      </w:pPr>
      <w:r w:rsidRPr="00A70CB7">
        <w:rPr>
          <w:lang w:val="es-ES"/>
        </w:rPr>
        <w:t>cadena = string [50];</w:t>
      </w:r>
    </w:p>
    <w:p w:rsidR="00CE3D8A" w:rsidRDefault="00CE3D8A" w:rsidP="007058AC">
      <w:pPr>
        <w:spacing w:beforeLines="20" w:after="20" w:line="240" w:lineRule="auto"/>
      </w:pPr>
      <w:r w:rsidRPr="00A70CB7">
        <w:rPr>
          <w:lang w:val="es-ES"/>
        </w:rPr>
        <w:t xml:space="preserve">rango = 1 .. </w:t>
      </w:r>
      <w:r>
        <w:t>5;</w:t>
      </w:r>
    </w:p>
    <w:p w:rsidR="00CE3D8A" w:rsidRDefault="00CE3D8A" w:rsidP="007058AC">
      <w:pPr>
        <w:spacing w:beforeLines="20" w:after="20" w:line="240" w:lineRule="auto"/>
      </w:pPr>
      <w:r>
        <w:t>pasajero = record</w:t>
      </w:r>
    </w:p>
    <w:p w:rsidR="00CE3D8A" w:rsidRDefault="00CE3D8A" w:rsidP="007058AC">
      <w:pPr>
        <w:spacing w:beforeLines="20" w:after="20" w:line="240" w:lineRule="auto"/>
      </w:pPr>
      <w:r>
        <w:t>DNI:integer;</w:t>
      </w:r>
    </w:p>
    <w:p w:rsidR="00CE3D8A" w:rsidRDefault="00CE3D8A" w:rsidP="007058AC">
      <w:pPr>
        <w:spacing w:beforeLines="20" w:after="20" w:line="240" w:lineRule="auto"/>
      </w:pPr>
      <w:r>
        <w:t>apellido:cadena;</w:t>
      </w:r>
    </w:p>
    <w:p w:rsidR="00CE3D8A" w:rsidRDefault="00CE3D8A" w:rsidP="007058AC">
      <w:pPr>
        <w:spacing w:beforeLines="20" w:after="20" w:line="240" w:lineRule="auto"/>
      </w:pPr>
      <w:r>
        <w:t>nombre:cadena;</w:t>
      </w:r>
    </w:p>
    <w:p w:rsidR="00CE3D8A" w:rsidRDefault="00CE3D8A" w:rsidP="007058AC">
      <w:pPr>
        <w:spacing w:beforeLines="20" w:after="20" w:line="240" w:lineRule="auto"/>
      </w:pPr>
      <w:r>
        <w:t>edad:integer;</w:t>
      </w:r>
    </w:p>
    <w:p w:rsidR="00CE3D8A" w:rsidRDefault="00CE3D8A" w:rsidP="007058AC">
      <w:pPr>
        <w:spacing w:beforeLines="20" w:after="20" w:line="240" w:lineRule="auto"/>
      </w:pPr>
      <w:r>
        <w:t>codtarifa:rango;</w:t>
      </w:r>
    </w:p>
    <w:p w:rsidR="00CE3D8A" w:rsidRDefault="00CE3D8A" w:rsidP="007058AC">
      <w:pPr>
        <w:spacing w:beforeLines="20" w:after="20" w:line="240" w:lineRule="auto"/>
      </w:pPr>
      <w:r>
        <w:t>end;</w:t>
      </w:r>
    </w:p>
    <w:p w:rsidR="00CE3D8A" w:rsidRDefault="00CE3D8A" w:rsidP="007058AC">
      <w:pPr>
        <w:spacing w:beforeLines="20" w:after="20" w:line="240" w:lineRule="auto"/>
      </w:pPr>
      <w:r>
        <w:t>listapas = ^nodo;</w:t>
      </w:r>
    </w:p>
    <w:p w:rsidR="00CE3D8A" w:rsidRDefault="00CE3D8A" w:rsidP="007058AC">
      <w:pPr>
        <w:spacing w:beforeLines="20" w:after="20" w:line="240" w:lineRule="auto"/>
      </w:pPr>
      <w:r>
        <w:t>nodo = record</w:t>
      </w:r>
    </w:p>
    <w:p w:rsidR="00CE3D8A" w:rsidRDefault="00CE3D8A" w:rsidP="007058AC">
      <w:pPr>
        <w:spacing w:beforeLines="20" w:after="20" w:line="240" w:lineRule="auto"/>
      </w:pPr>
      <w:r>
        <w:t>datos:pasajero;</w:t>
      </w:r>
    </w:p>
    <w:p w:rsidR="00CE3D8A" w:rsidRDefault="00CE3D8A" w:rsidP="007058AC">
      <w:pPr>
        <w:spacing w:beforeLines="20" w:after="20" w:line="240" w:lineRule="auto"/>
      </w:pPr>
      <w:r>
        <w:t>sig:listapas;</w:t>
      </w:r>
    </w:p>
    <w:p w:rsidR="00CE3D8A" w:rsidRDefault="00CE3D8A" w:rsidP="007058AC">
      <w:pPr>
        <w:spacing w:beforeLines="20" w:after="20" w:line="240" w:lineRule="auto"/>
      </w:pPr>
      <w:r>
        <w:t>end;</w:t>
      </w:r>
    </w:p>
    <w:p w:rsidR="00CE3D8A" w:rsidRDefault="00CE3D8A" w:rsidP="007058AC">
      <w:pPr>
        <w:spacing w:beforeLines="20" w:after="20" w:line="240" w:lineRule="auto"/>
      </w:pPr>
    </w:p>
    <w:p w:rsidR="00CE3D8A" w:rsidRDefault="00CE3D8A" w:rsidP="007058AC">
      <w:pPr>
        <w:spacing w:beforeLines="20" w:after="20" w:line="240" w:lineRule="auto"/>
      </w:pPr>
      <w:r>
        <w:t>vuelo = record</w:t>
      </w:r>
    </w:p>
    <w:p w:rsidR="00CE3D8A" w:rsidRDefault="00CE3D8A" w:rsidP="007058AC">
      <w:pPr>
        <w:spacing w:beforeLines="20" w:after="20" w:line="240" w:lineRule="auto"/>
      </w:pPr>
      <w:r>
        <w:t>codigo:integer;</w:t>
      </w:r>
    </w:p>
    <w:p w:rsidR="00CE3D8A" w:rsidRDefault="00CE3D8A" w:rsidP="007058AC">
      <w:pPr>
        <w:spacing w:beforeLines="20" w:after="20" w:line="240" w:lineRule="auto"/>
      </w:pPr>
      <w:r>
        <w:t>capacidadpas:integer;</w:t>
      </w:r>
    </w:p>
    <w:p w:rsidR="00CE3D8A" w:rsidRDefault="00CE3D8A" w:rsidP="007058AC">
      <w:pPr>
        <w:spacing w:beforeLines="20" w:after="20" w:line="240" w:lineRule="auto"/>
      </w:pPr>
      <w:r>
        <w:t>listapasajeros:listapas;</w:t>
      </w:r>
    </w:p>
    <w:p w:rsidR="00CE3D8A" w:rsidRDefault="00CE3D8A" w:rsidP="007058AC">
      <w:pPr>
        <w:spacing w:beforeLines="20" w:after="20" w:line="240" w:lineRule="auto"/>
      </w:pPr>
      <w:r>
        <w:t>end;</w:t>
      </w:r>
    </w:p>
    <w:p w:rsidR="00CE3D8A" w:rsidRDefault="00CE3D8A" w:rsidP="007058AC">
      <w:pPr>
        <w:spacing w:beforeLines="20" w:after="20" w:line="240" w:lineRule="auto"/>
      </w:pPr>
      <w:r>
        <w:t>listavuelos = ^nodo2;</w:t>
      </w:r>
    </w:p>
    <w:p w:rsidR="00CE3D8A" w:rsidRDefault="00CE3D8A" w:rsidP="007058AC">
      <w:pPr>
        <w:spacing w:beforeLines="20" w:after="20" w:line="240" w:lineRule="auto"/>
      </w:pPr>
      <w:r>
        <w:t xml:space="preserve">  nodo2 = record</w:t>
      </w:r>
    </w:p>
    <w:p w:rsidR="00CE3D8A" w:rsidRDefault="00CE3D8A" w:rsidP="007058AC">
      <w:pPr>
        <w:spacing w:beforeLines="20" w:after="20" w:line="240" w:lineRule="auto"/>
      </w:pPr>
      <w:r>
        <w:t>datos:vuelo;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sig:listavuelos;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end;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vectortar = array [rango] of real;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</w:p>
    <w:p w:rsidR="00CE3D8A" w:rsidRDefault="00CE3D8A" w:rsidP="007058AC">
      <w:pPr>
        <w:spacing w:beforeLines="20" w:after="20" w:line="240" w:lineRule="auto"/>
      </w:pPr>
      <w:r>
        <w:t>procedureincisoA (list:listavuelos; varcantvuelos:integer; totalpas:integer);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begin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if (list^.datos.capacidadpas = totalpas) then</w:t>
      </w:r>
    </w:p>
    <w:p w:rsidR="00CE3D8A" w:rsidRDefault="00CE3D8A" w:rsidP="007058AC">
      <w:pPr>
        <w:spacing w:beforeLines="20" w:after="20" w:line="240" w:lineRule="auto"/>
      </w:pPr>
      <w:r>
        <w:t>cantvuelos:= cantvuelos + 1;</w:t>
      </w:r>
    </w:p>
    <w:p w:rsidR="00CE3D8A" w:rsidRDefault="00CE3D8A" w:rsidP="007058AC">
      <w:pPr>
        <w:spacing w:beforeLines="20" w:after="20" w:line="240" w:lineRule="auto"/>
      </w:pPr>
      <w:r>
        <w:t>end;</w:t>
      </w:r>
    </w:p>
    <w:p w:rsidR="00CE3D8A" w:rsidRDefault="00CE3D8A" w:rsidP="007058AC">
      <w:pPr>
        <w:spacing w:beforeLines="20" w:after="20" w:line="240" w:lineRule="auto"/>
      </w:pPr>
    </w:p>
    <w:p w:rsidR="00CE3D8A" w:rsidRDefault="00CE3D8A" w:rsidP="007058AC">
      <w:pPr>
        <w:spacing w:beforeLines="20" w:after="20" w:line="240" w:lineRule="auto"/>
      </w:pPr>
      <w:r>
        <w:t>procedureincisoB (list:listavuelos; varcodmax,max:integer; cantaux:integer);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begin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if (cantaux&gt; max) then begin</w:t>
      </w:r>
    </w:p>
    <w:p w:rsidR="00CE3D8A" w:rsidRDefault="00CE3D8A" w:rsidP="007058AC">
      <w:pPr>
        <w:spacing w:beforeLines="20" w:after="20" w:line="240" w:lineRule="auto"/>
      </w:pPr>
      <w:r>
        <w:t>max:=cantaux;</w:t>
      </w:r>
    </w:p>
    <w:p w:rsidR="00CE3D8A" w:rsidRDefault="00CE3D8A" w:rsidP="007058AC">
      <w:pPr>
        <w:spacing w:beforeLines="20" w:after="20" w:line="240" w:lineRule="auto"/>
      </w:pPr>
      <w:r>
        <w:t>codmax:=list^.datos.codigo;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end;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end;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functiontodospares (num:integer):boolean;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var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dig:integer;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impares:boolean;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begin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impares:= true;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while (num&lt;&gt; 0) and (impares = true) do begin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dig:= num MOD 10;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if ((dig MOD 2) = 0) then begin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num:= num DIV 10;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end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else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impares:= false;</w:t>
      </w:r>
    </w:p>
    <w:p w:rsidR="00CE3D8A" w:rsidRDefault="00CE3D8A" w:rsidP="007058AC">
      <w:pPr>
        <w:spacing w:beforeLines="20" w:after="20" w:line="240" w:lineRule="auto"/>
      </w:pPr>
      <w:r>
        <w:t>end;</w:t>
      </w:r>
    </w:p>
    <w:p w:rsidR="00CE3D8A" w:rsidRDefault="00CE3D8A" w:rsidP="007058AC">
      <w:pPr>
        <w:spacing w:beforeLines="20" w:after="20" w:line="240" w:lineRule="auto"/>
      </w:pPr>
      <w:r>
        <w:t>todospares:= impares;</w:t>
      </w:r>
    </w:p>
    <w:p w:rsidR="00CE3D8A" w:rsidRDefault="00CE3D8A" w:rsidP="007058AC">
      <w:pPr>
        <w:spacing w:beforeLines="20" w:after="20" w:line="240" w:lineRule="auto"/>
      </w:pPr>
      <w:r>
        <w:t>end;</w:t>
      </w:r>
    </w:p>
    <w:p w:rsidR="00CE3D8A" w:rsidRDefault="00CE3D8A" w:rsidP="007058AC">
      <w:pPr>
        <w:spacing w:beforeLines="20" w:after="20" w:line="240" w:lineRule="auto"/>
      </w:pPr>
    </w:p>
    <w:p w:rsidR="00CE3D8A" w:rsidRDefault="00CE3D8A" w:rsidP="007058AC">
      <w:pPr>
        <w:spacing w:beforeLines="20" w:after="20" w:line="240" w:lineRule="auto"/>
      </w:pPr>
      <w:r>
        <w:t>procedureincisoC (list:listavuelos; varcostototal:real; varvt:vectortar);</w:t>
      </w:r>
    </w:p>
    <w:p w:rsidR="00CE3D8A" w:rsidRDefault="00CE3D8A" w:rsidP="007058AC">
      <w:pPr>
        <w:spacing w:beforeLines="20" w:after="20" w:line="240" w:lineRule="auto"/>
      </w:pPr>
      <w:r>
        <w:t>var</w:t>
      </w:r>
    </w:p>
    <w:p w:rsidR="00CE3D8A" w:rsidRDefault="00CE3D8A" w:rsidP="007058AC">
      <w:pPr>
        <w:spacing w:beforeLines="20" w:after="20" w:line="240" w:lineRule="auto"/>
      </w:pPr>
      <w:r>
        <w:t>cod:integer;</w:t>
      </w:r>
    </w:p>
    <w:p w:rsidR="00CE3D8A" w:rsidRDefault="00CE3D8A" w:rsidP="007058AC">
      <w:pPr>
        <w:spacing w:beforeLines="20" w:after="20" w:line="240" w:lineRule="auto"/>
      </w:pPr>
      <w:r>
        <w:t>begin</w:t>
      </w:r>
    </w:p>
    <w:p w:rsidR="00CE3D8A" w:rsidRDefault="00CE3D8A" w:rsidP="007058AC">
      <w:pPr>
        <w:spacing w:beforeLines="20" w:after="20" w:line="240" w:lineRule="auto"/>
      </w:pPr>
      <w:r>
        <w:t>cod:= list^.datos.listapasajeros^.datos.codtarifa;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costototal:= costototal + vt[cod];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end;</w:t>
      </w: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</w:p>
    <w:p w:rsidR="00CE3D8A" w:rsidRPr="002323E4" w:rsidRDefault="00CE3D8A" w:rsidP="007058AC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var</w:t>
      </w:r>
    </w:p>
    <w:p w:rsidR="00CE3D8A" w:rsidRDefault="00CE3D8A" w:rsidP="007058AC">
      <w:pPr>
        <w:spacing w:beforeLines="20" w:after="20" w:line="240" w:lineRule="auto"/>
      </w:pPr>
      <w:r>
        <w:t>list:listavuelos;</w:t>
      </w:r>
    </w:p>
    <w:p w:rsidR="00CE3D8A" w:rsidRDefault="00CE3D8A" w:rsidP="007058AC">
      <w:pPr>
        <w:spacing w:beforeLines="20" w:after="20" w:line="240" w:lineRule="auto"/>
      </w:pPr>
      <w:r>
        <w:t>lp:listapas;</w:t>
      </w:r>
    </w:p>
    <w:p w:rsidR="00CE3D8A" w:rsidRDefault="00CE3D8A" w:rsidP="007058AC">
      <w:pPr>
        <w:spacing w:beforeLines="20" w:after="20" w:line="240" w:lineRule="auto"/>
      </w:pPr>
      <w:r>
        <w:t>cantvuelos,totalpas,codmax,num,cantaux,max:integer;</w:t>
      </w:r>
    </w:p>
    <w:p w:rsidR="00CE3D8A" w:rsidRDefault="00CE3D8A" w:rsidP="007058AC">
      <w:pPr>
        <w:spacing w:beforeLines="20" w:after="20" w:line="240" w:lineRule="auto"/>
      </w:pPr>
      <w:r>
        <w:t>costototal:real;</w:t>
      </w:r>
    </w:p>
    <w:p w:rsidR="00CE3D8A" w:rsidRDefault="00CE3D8A" w:rsidP="007058AC">
      <w:pPr>
        <w:spacing w:beforeLines="20" w:after="20" w:line="240" w:lineRule="auto"/>
      </w:pPr>
      <w:r>
        <w:t>vt:vectortar;</w:t>
      </w:r>
    </w:p>
    <w:p w:rsidR="00CE3D8A" w:rsidRDefault="00CE3D8A" w:rsidP="007058AC">
      <w:pPr>
        <w:spacing w:beforeLines="20" w:after="20" w:line="240" w:lineRule="auto"/>
      </w:pPr>
      <w:r>
        <w:t>begin</w:t>
      </w:r>
    </w:p>
    <w:p w:rsidR="00CE3D8A" w:rsidRDefault="00CE3D8A" w:rsidP="007058AC">
      <w:pPr>
        <w:spacing w:beforeLines="20" w:after="20" w:line="240" w:lineRule="auto"/>
      </w:pPr>
    </w:p>
    <w:p w:rsidR="00CE3D8A" w:rsidRDefault="00CE3D8A" w:rsidP="00A70CB7">
      <w:pPr>
        <w:rPr>
          <w:b/>
          <w:bCs/>
          <w:color w:val="008000"/>
          <w:lang w:val="es-ES"/>
        </w:rPr>
      </w:pPr>
      <w:r>
        <w:rPr>
          <w:b/>
          <w:bCs/>
          <w:color w:val="008000"/>
          <w:lang w:val="es-ES"/>
        </w:rPr>
        <w:t>acá sería conveniente hacer un llamado ficticio  a las funciones de creación de la lista de vuelos y del arreglo tarifario y aclarar que se disponen. Le agregaría semántica al código.</w:t>
      </w:r>
    </w:p>
    <w:p w:rsidR="00CE3D8A" w:rsidRPr="00A70CB7" w:rsidRDefault="00CE3D8A" w:rsidP="007058AC">
      <w:pPr>
        <w:spacing w:beforeLines="20" w:after="20" w:line="240" w:lineRule="auto"/>
        <w:rPr>
          <w:lang w:val="es-ES"/>
        </w:rPr>
      </w:pPr>
    </w:p>
    <w:p w:rsidR="00CE3D8A" w:rsidRDefault="00CE3D8A" w:rsidP="007058AC">
      <w:pPr>
        <w:spacing w:beforeLines="20" w:after="20" w:line="240" w:lineRule="auto"/>
      </w:pPr>
      <w:r>
        <w:t>cantvuelos:= 0;</w:t>
      </w:r>
    </w:p>
    <w:p w:rsidR="00CE3D8A" w:rsidRPr="00A70CB7" w:rsidRDefault="00CE3D8A" w:rsidP="007058AC">
      <w:pPr>
        <w:spacing w:beforeLines="20" w:after="20" w:line="240" w:lineRule="auto"/>
        <w:rPr>
          <w:lang w:val="es-ES"/>
        </w:rPr>
      </w:pPr>
      <w:r w:rsidRPr="00A70CB7">
        <w:rPr>
          <w:lang w:val="es-ES"/>
        </w:rPr>
        <w:t>max:= -1;</w:t>
      </w:r>
    </w:p>
    <w:p w:rsidR="00CE3D8A" w:rsidRPr="00A70CB7" w:rsidRDefault="00CE3D8A" w:rsidP="007058AC">
      <w:pPr>
        <w:spacing w:beforeLines="20" w:after="20" w:line="240" w:lineRule="auto"/>
        <w:rPr>
          <w:lang w:val="es-ES"/>
        </w:rPr>
      </w:pPr>
      <w:r w:rsidRPr="00A70CB7">
        <w:rPr>
          <w:lang w:val="es-ES"/>
        </w:rPr>
        <w:t>while (list&lt;&gt;nil) do begin</w:t>
      </w:r>
    </w:p>
    <w:p w:rsidR="00CE3D8A" w:rsidRDefault="00CE3D8A" w:rsidP="007058AC">
      <w:pPr>
        <w:spacing w:beforeLines="20" w:after="20" w:line="240" w:lineRule="auto"/>
      </w:pPr>
      <w:r>
        <w:t>totalpas:= 0;</w:t>
      </w:r>
    </w:p>
    <w:p w:rsidR="00CE3D8A" w:rsidRDefault="00CE3D8A" w:rsidP="007058AC">
      <w:pPr>
        <w:spacing w:beforeLines="20" w:after="20" w:line="240" w:lineRule="auto"/>
      </w:pPr>
      <w:r>
        <w:t>costototal:= 0;</w:t>
      </w:r>
    </w:p>
    <w:p w:rsidR="00CE3D8A" w:rsidRDefault="00CE3D8A" w:rsidP="007058AC">
      <w:pPr>
        <w:spacing w:beforeLines="20" w:after="20" w:line="240" w:lineRule="auto"/>
      </w:pPr>
      <w:r>
        <w:t>cantaux:= 0;</w:t>
      </w:r>
    </w:p>
    <w:p w:rsidR="00CE3D8A" w:rsidRPr="00A70CB7" w:rsidRDefault="00CE3D8A" w:rsidP="007058AC">
      <w:pPr>
        <w:spacing w:beforeLines="20" w:after="20" w:line="240" w:lineRule="auto"/>
        <w:rPr>
          <w:lang w:val="es-ES"/>
        </w:rPr>
      </w:pPr>
      <w:r w:rsidRPr="00A70CB7">
        <w:rPr>
          <w:lang w:val="es-ES"/>
        </w:rPr>
        <w:t>lp:= list^.datos.listapasajeros;</w:t>
      </w:r>
    </w:p>
    <w:p w:rsidR="00CE3D8A" w:rsidRPr="00C714DC" w:rsidRDefault="00CE3D8A" w:rsidP="007058AC">
      <w:pPr>
        <w:spacing w:beforeLines="20" w:after="20" w:line="240" w:lineRule="auto"/>
        <w:rPr>
          <w:b/>
          <w:bCs/>
          <w:color w:val="0000FF"/>
          <w:lang w:val="en-US"/>
        </w:rPr>
      </w:pPr>
      <w:r w:rsidRPr="00C714DC">
        <w:rPr>
          <w:b/>
          <w:bCs/>
          <w:color w:val="0000FF"/>
          <w:lang w:val="en-US"/>
        </w:rPr>
        <w:t>while (lp&lt;&gt; nil) do begin</w:t>
      </w:r>
    </w:p>
    <w:p w:rsidR="00CE3D8A" w:rsidRPr="00C714DC" w:rsidRDefault="00CE3D8A" w:rsidP="007058AC">
      <w:pPr>
        <w:spacing w:beforeLines="20" w:after="20" w:line="240" w:lineRule="auto"/>
        <w:rPr>
          <w:b/>
          <w:bCs/>
          <w:color w:val="0000FF"/>
          <w:lang w:val="en-US"/>
        </w:rPr>
      </w:pPr>
      <w:r w:rsidRPr="00C714DC">
        <w:rPr>
          <w:b/>
          <w:bCs/>
          <w:color w:val="0000FF"/>
          <w:lang w:val="en-US"/>
        </w:rPr>
        <w:t>totalpas:= totalpas + 1;</w:t>
      </w:r>
    </w:p>
    <w:p w:rsidR="00CE3D8A" w:rsidRPr="00C714DC" w:rsidRDefault="00CE3D8A" w:rsidP="007058AC">
      <w:pPr>
        <w:spacing w:beforeLines="20" w:after="20" w:line="240" w:lineRule="auto"/>
        <w:rPr>
          <w:b/>
          <w:bCs/>
          <w:color w:val="0000FF"/>
          <w:lang w:val="en-US"/>
        </w:rPr>
      </w:pPr>
      <w:r w:rsidRPr="00C714DC">
        <w:rPr>
          <w:b/>
          <w:bCs/>
          <w:color w:val="0000FF"/>
          <w:lang w:val="en-US"/>
        </w:rPr>
        <w:t>if (lp^.datos.edad&lt; 18) then begin</w:t>
      </w:r>
    </w:p>
    <w:p w:rsidR="00CE3D8A" w:rsidRPr="00C714DC" w:rsidRDefault="00CE3D8A" w:rsidP="007058AC">
      <w:pPr>
        <w:spacing w:beforeLines="20" w:after="20" w:line="240" w:lineRule="auto"/>
        <w:rPr>
          <w:b/>
          <w:bCs/>
          <w:color w:val="0000FF"/>
          <w:lang w:val="en-US"/>
        </w:rPr>
      </w:pPr>
      <w:r w:rsidRPr="00C714DC">
        <w:rPr>
          <w:b/>
          <w:bCs/>
          <w:color w:val="0000FF"/>
          <w:lang w:val="en-US"/>
        </w:rPr>
        <w:t>num:= lp^.datos.DNI;</w:t>
      </w:r>
    </w:p>
    <w:p w:rsidR="00CE3D8A" w:rsidRPr="00C714DC" w:rsidRDefault="00CE3D8A" w:rsidP="007058AC">
      <w:pPr>
        <w:spacing w:beforeLines="20" w:after="20" w:line="240" w:lineRule="auto"/>
        <w:rPr>
          <w:b/>
          <w:bCs/>
          <w:color w:val="0000FF"/>
          <w:lang w:val="en-US"/>
        </w:rPr>
      </w:pPr>
      <w:r w:rsidRPr="00C714DC">
        <w:rPr>
          <w:b/>
          <w:bCs/>
          <w:color w:val="0000FF"/>
          <w:lang w:val="en-US"/>
        </w:rPr>
        <w:t>if (todospares(num) = true) then</w:t>
      </w:r>
    </w:p>
    <w:p w:rsidR="00CE3D8A" w:rsidRPr="00C714DC" w:rsidRDefault="00CE3D8A" w:rsidP="007058AC">
      <w:pPr>
        <w:spacing w:beforeLines="20" w:after="20" w:line="240" w:lineRule="auto"/>
        <w:rPr>
          <w:b/>
          <w:bCs/>
          <w:color w:val="0000FF"/>
          <w:lang w:val="en-US"/>
        </w:rPr>
      </w:pPr>
      <w:r w:rsidRPr="00C714DC">
        <w:rPr>
          <w:b/>
          <w:bCs/>
          <w:color w:val="0000FF"/>
          <w:lang w:val="en-US"/>
        </w:rPr>
        <w:t>cantaux:= cantaux + 1;</w:t>
      </w:r>
    </w:p>
    <w:p w:rsidR="00CE3D8A" w:rsidRPr="00C714DC" w:rsidRDefault="00CE3D8A" w:rsidP="007058AC">
      <w:pPr>
        <w:spacing w:beforeLines="20" w:after="20" w:line="240" w:lineRule="auto"/>
        <w:rPr>
          <w:b/>
          <w:bCs/>
          <w:color w:val="0000FF"/>
          <w:lang w:val="en-US"/>
        </w:rPr>
      </w:pPr>
      <w:r w:rsidRPr="00C714DC">
        <w:rPr>
          <w:b/>
          <w:bCs/>
          <w:color w:val="0000FF"/>
          <w:lang w:val="en-US"/>
        </w:rPr>
        <w:t>end;</w:t>
      </w:r>
    </w:p>
    <w:p w:rsidR="00CE3D8A" w:rsidRPr="00C714DC" w:rsidRDefault="00CE3D8A" w:rsidP="007058AC">
      <w:pPr>
        <w:spacing w:beforeLines="20" w:after="20" w:line="240" w:lineRule="auto"/>
        <w:rPr>
          <w:b/>
          <w:bCs/>
          <w:color w:val="0000FF"/>
          <w:lang w:val="en-US"/>
        </w:rPr>
      </w:pPr>
      <w:r w:rsidRPr="00C714DC">
        <w:rPr>
          <w:b/>
          <w:bCs/>
          <w:color w:val="0000FF"/>
          <w:lang w:val="en-US"/>
        </w:rPr>
        <w:t>incisoC (list,costototal,vt);</w:t>
      </w:r>
    </w:p>
    <w:p w:rsidR="00CE3D8A" w:rsidRPr="00C714DC" w:rsidRDefault="00CE3D8A" w:rsidP="007058AC">
      <w:pPr>
        <w:spacing w:beforeLines="20" w:after="20" w:line="240" w:lineRule="auto"/>
        <w:rPr>
          <w:b/>
          <w:bCs/>
          <w:color w:val="0000FF"/>
          <w:lang w:val="es-ES"/>
        </w:rPr>
      </w:pPr>
      <w:r w:rsidRPr="00C714DC">
        <w:rPr>
          <w:b/>
          <w:bCs/>
          <w:color w:val="0000FF"/>
          <w:lang w:val="es-ES"/>
        </w:rPr>
        <w:t>lp:= lp^.sig;</w:t>
      </w:r>
    </w:p>
    <w:p w:rsidR="00CE3D8A" w:rsidRPr="00C714DC" w:rsidRDefault="00CE3D8A" w:rsidP="007058AC">
      <w:pPr>
        <w:spacing w:beforeLines="20" w:after="20" w:line="240" w:lineRule="auto"/>
        <w:rPr>
          <w:lang w:val="es-ES"/>
        </w:rPr>
      </w:pPr>
      <w:r w:rsidRPr="00C714DC">
        <w:rPr>
          <w:b/>
          <w:bCs/>
          <w:color w:val="0000FF"/>
          <w:lang w:val="es-ES"/>
        </w:rPr>
        <w:t>end;</w:t>
      </w:r>
      <w:bookmarkStart w:id="0" w:name="_GoBack"/>
      <w:r w:rsidRPr="00C714DC">
        <w:rPr>
          <w:b/>
          <w:bCs/>
          <w:color w:val="008000"/>
          <w:lang w:val="es-ES"/>
        </w:rPr>
        <w:t>Hay quemodularizarestecódigo!!!</w:t>
      </w:r>
      <w:bookmarkEnd w:id="0"/>
    </w:p>
    <w:p w:rsidR="00CE3D8A" w:rsidRPr="00FB3392" w:rsidRDefault="00CE3D8A" w:rsidP="007058AC">
      <w:pPr>
        <w:spacing w:beforeLines="20" w:after="20" w:line="240" w:lineRule="auto"/>
        <w:rPr>
          <w:lang w:val="en-US"/>
        </w:rPr>
      </w:pPr>
      <w:r w:rsidRPr="00FB3392">
        <w:rPr>
          <w:lang w:val="en-US"/>
        </w:rPr>
        <w:t>incisoB(list,codmax,max,cantaux);</w:t>
      </w:r>
    </w:p>
    <w:p w:rsidR="00CE3D8A" w:rsidRPr="00FB3392" w:rsidRDefault="00CE3D8A" w:rsidP="007058AC">
      <w:pPr>
        <w:spacing w:beforeLines="20" w:after="20" w:line="240" w:lineRule="auto"/>
      </w:pPr>
      <w:r w:rsidRPr="00FB3392">
        <w:t>incisoA(list,totalpas,cantvuelos);</w:t>
      </w:r>
    </w:p>
    <w:p w:rsidR="00CE3D8A" w:rsidRPr="00FB3392" w:rsidRDefault="00CE3D8A" w:rsidP="007058AC">
      <w:pPr>
        <w:spacing w:beforeLines="20" w:after="20" w:line="240" w:lineRule="auto"/>
        <w:rPr>
          <w:b/>
          <w:bCs/>
        </w:rPr>
      </w:pPr>
      <w:r>
        <w:t>writeln ('El costo total recaudado en este vuelo es de: ',costototal);</w:t>
      </w:r>
    </w:p>
    <w:p w:rsidR="00CE3D8A" w:rsidRDefault="00CE3D8A" w:rsidP="007058AC">
      <w:pPr>
        <w:spacing w:beforeLines="20" w:after="20" w:line="240" w:lineRule="auto"/>
      </w:pPr>
      <w:r>
        <w:t>list:= list^.sig;</w:t>
      </w:r>
    </w:p>
    <w:p w:rsidR="00CE3D8A" w:rsidRDefault="00CE3D8A" w:rsidP="007058AC">
      <w:pPr>
        <w:spacing w:beforeLines="20" w:after="20" w:line="240" w:lineRule="auto"/>
      </w:pPr>
      <w:r>
        <w:t>end;</w:t>
      </w:r>
    </w:p>
    <w:p w:rsidR="00CE3D8A" w:rsidRDefault="00CE3D8A" w:rsidP="007058AC">
      <w:pPr>
        <w:spacing w:beforeLines="20" w:after="20" w:line="240" w:lineRule="auto"/>
      </w:pPr>
      <w:r>
        <w:t>writeln ('La cantidad de vuelos cuya capacidad esta completa es de: ',cantvuelos);</w:t>
      </w:r>
    </w:p>
    <w:p w:rsidR="00CE3D8A" w:rsidRDefault="00CE3D8A" w:rsidP="007058AC">
      <w:pPr>
        <w:spacing w:beforeLines="20" w:after="20" w:line="240" w:lineRule="auto"/>
      </w:pPr>
      <w:r>
        <w:t>writeln ('El codigo de vuelo con mas pasajeros -18 años y todos digitos pares en el DNI es el: ',codmax);</w:t>
      </w:r>
    </w:p>
    <w:p w:rsidR="00CE3D8A" w:rsidRDefault="00CE3D8A" w:rsidP="007058AC">
      <w:pPr>
        <w:spacing w:beforeLines="20" w:after="20" w:line="240" w:lineRule="auto"/>
      </w:pPr>
      <w:r>
        <w:t>writeln ('Presione ENTER para finalizar');</w:t>
      </w:r>
    </w:p>
    <w:p w:rsidR="00CE3D8A" w:rsidRDefault="00CE3D8A" w:rsidP="007058AC">
      <w:pPr>
        <w:spacing w:beforeLines="20" w:after="20" w:line="240" w:lineRule="auto"/>
      </w:pPr>
      <w:r>
        <w:t>readln;</w:t>
      </w:r>
    </w:p>
    <w:p w:rsidR="00CE3D8A" w:rsidRDefault="00CE3D8A" w:rsidP="003C4708">
      <w:pPr>
        <w:spacing w:beforeLines="20" w:after="20" w:line="240" w:lineRule="auto"/>
      </w:pPr>
      <w:r>
        <w:t>end.</w:t>
      </w:r>
    </w:p>
    <w:sectPr w:rsidR="00CE3D8A" w:rsidSect="00DC4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23E4"/>
    <w:rsid w:val="0011176C"/>
    <w:rsid w:val="002323E4"/>
    <w:rsid w:val="00266B96"/>
    <w:rsid w:val="002D6B3F"/>
    <w:rsid w:val="00384E03"/>
    <w:rsid w:val="003C4708"/>
    <w:rsid w:val="004A6A35"/>
    <w:rsid w:val="004C6C3B"/>
    <w:rsid w:val="00556899"/>
    <w:rsid w:val="007058AC"/>
    <w:rsid w:val="00944542"/>
    <w:rsid w:val="00A70CB7"/>
    <w:rsid w:val="00AF5FCE"/>
    <w:rsid w:val="00C714DC"/>
    <w:rsid w:val="00CE3D8A"/>
    <w:rsid w:val="00D638F6"/>
    <w:rsid w:val="00DC48F0"/>
    <w:rsid w:val="00EF72A2"/>
    <w:rsid w:val="00FB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F0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FB3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3C4708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52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3</Pages>
  <Words>362</Words>
  <Characters>1994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actividad esta bien</dc:title>
  <dc:subject/>
  <dc:creator>Juan Manuel</dc:creator>
  <cp:keywords/>
  <dc:description/>
  <cp:lastModifiedBy>gustavo</cp:lastModifiedBy>
  <cp:revision>6</cp:revision>
  <dcterms:created xsi:type="dcterms:W3CDTF">2013-09-09T16:43:00Z</dcterms:created>
  <dcterms:modified xsi:type="dcterms:W3CDTF">2013-09-13T11:48:00Z</dcterms:modified>
</cp:coreProperties>
</file>